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50" w:type="dxa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3"/>
      </w:tblGrid>
      <w:tr w:rsidR="00726F0E" w14:paraId="43F6452A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10743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10743"/>
            </w:tblGrid>
            <w:tr w:rsidR="00726F0E" w14:paraId="14B027FB" w14:textId="77777777">
              <w:trPr>
                <w:trHeight w:val="375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1C748E" w14:textId="77777777" w:rsidR="00726F0E" w:rsidRDefault="000D4E65">
                  <w:pPr>
                    <w:spacing w:line="420" w:lineRule="atLeast"/>
                    <w:jc w:val="center"/>
                    <w:rPr>
                      <w:rFonts w:asciiTheme="minorEastAsia" w:eastAsiaTheme="minorEastAsia" w:hAnsiTheme="minorEastAsia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简    历</w:t>
                  </w:r>
                </w:p>
              </w:tc>
            </w:tr>
            <w:tr w:rsidR="00726F0E" w14:paraId="5AB6F96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FA8B18" w14:textId="77777777" w:rsidR="00726F0E" w:rsidRDefault="00726F0E">
                  <w:pPr>
                    <w:rPr>
                      <w:rFonts w:asciiTheme="minorEastAsia" w:eastAsiaTheme="minorEastAsia" w:hAnsiTheme="minorEastAsia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</w:p>
              </w:tc>
            </w:tr>
            <w:tr w:rsidR="00726F0E" w14:paraId="5F6137AB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388B9F0B" w14:textId="77777777" w:rsidR="00726F0E" w:rsidRDefault="000D4E65">
                  <w:pPr>
                    <w:spacing w:line="360" w:lineRule="atLeast"/>
                    <w:rPr>
                      <w:rFonts w:asciiTheme="minorEastAsia" w:eastAsiaTheme="minorEastAsia" w:hAnsiTheme="minorEastAsia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个人信息</w:t>
                  </w:r>
                </w:p>
              </w:tc>
            </w:tr>
            <w:tr w:rsidR="00726F0E" w14:paraId="6EF367E9" w14:textId="77777777" w:rsidTr="003915E1">
              <w:trPr>
                <w:trHeight w:val="1746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0"/>
                    <w:gridCol w:w="2850"/>
                    <w:gridCol w:w="1650"/>
                    <w:gridCol w:w="4650"/>
                  </w:tblGrid>
                  <w:tr w:rsidR="00726F0E" w14:paraId="376B0C10" w14:textId="77777777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14:paraId="2FA190AF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姓  名：</w:t>
                        </w:r>
                      </w:p>
                    </w:tc>
                    <w:tc>
                      <w:tcPr>
                        <w:tcW w:w="2850" w:type="dxa"/>
                        <w:hideMark/>
                      </w:tcPr>
                      <w:p w14:paraId="64386330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陈宗祥</w:t>
                        </w:r>
                      </w:p>
                    </w:tc>
                    <w:tc>
                      <w:tcPr>
                        <w:tcW w:w="1650" w:type="dxa"/>
                        <w:hideMark/>
                      </w:tcPr>
                      <w:p w14:paraId="62420B91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性   别：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1AC29F6E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男</w:t>
                        </w:r>
                      </w:p>
                    </w:tc>
                  </w:tr>
                  <w:tr w:rsidR="00726F0E" w14:paraId="262608C6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20BA9822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出生日期：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316B0D6B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1989年3月19日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2EE9D22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居 住 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70F0455" w14:textId="01103331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北京-</w:t>
                        </w:r>
                        <w:r w:rsidR="00B43776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昌平区</w:t>
                        </w:r>
                      </w:p>
                    </w:tc>
                  </w:tr>
                  <w:tr w:rsidR="00726F0E" w14:paraId="452035DB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C2B49E1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工作年限：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3BE0E2F" w14:textId="6B6939CC" w:rsidR="00726F0E" w:rsidRDefault="008819A2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 w:rsidR="000D4E65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6D330BEB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电子邮件：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A5D3752" w14:textId="75AFE085" w:rsidR="00726F0E" w:rsidRDefault="00AE78CF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henzong2</w:t>
                        </w:r>
                        <w:r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  <w:t>00800@163</w:t>
                        </w:r>
                        <w:r w:rsidR="000D4E65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.com</w:t>
                        </w:r>
                      </w:p>
                    </w:tc>
                  </w:tr>
                  <w:tr w:rsidR="00726F0E" w14:paraId="10D7BBAE" w14:textId="77777777" w:rsidTr="00B43776">
                    <w:trPr>
                      <w:trHeight w:val="573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7033155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手  机：</w:t>
                        </w:r>
                      </w:p>
                      <w:p w14:paraId="7FBEF011" w14:textId="3A572978" w:rsidR="00B43776" w:rsidRDefault="00B43776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Github主页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14:paraId="65888503" w14:textId="77777777" w:rsidR="00726F0E" w:rsidRDefault="000D4E65" w:rsidP="005846BF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 xml:space="preserve">18612720823                                     </w:t>
                        </w:r>
                        <w:r w:rsidR="00B43776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博客地址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:                   www.davikchen.com</w:t>
                        </w:r>
                        <w:r w:rsidR="00B43776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5B0CB063" w14:textId="3CDEAB26" w:rsidR="00B43776" w:rsidRDefault="00B43776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 w:rsidRPr="00B43776"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  <w:t>https://github.com/DavikChen</w:t>
                        </w:r>
                      </w:p>
                    </w:tc>
                  </w:tr>
                </w:tbl>
                <w:p w14:paraId="74229D24" w14:textId="77777777" w:rsidR="00726F0E" w:rsidRDefault="00726F0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26F0E" w14:paraId="3DBDE284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0AE63CF9" w14:textId="77777777" w:rsidR="00726F0E" w:rsidRDefault="000D4E65">
                  <w:pPr>
                    <w:spacing w:line="360" w:lineRule="atLeast"/>
                    <w:rPr>
                      <w:rFonts w:asciiTheme="minorEastAsia" w:eastAsiaTheme="minorEastAsia" w:hAnsiTheme="minorEastAsia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自我评价</w:t>
                  </w:r>
                </w:p>
              </w:tc>
            </w:tr>
            <w:tr w:rsidR="00726F0E" w14:paraId="3024DD5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50"/>
                  </w:tblGrid>
                  <w:tr w:rsidR="00726F0E" w14:paraId="14E7D76A" w14:textId="77777777" w:rsidTr="0073270B">
                    <w:trPr>
                      <w:trHeight w:val="1593"/>
                      <w:tblCellSpacing w:w="0" w:type="dxa"/>
                    </w:trPr>
                    <w:tc>
                      <w:tcPr>
                        <w:tcW w:w="10650" w:type="dxa"/>
                        <w:hideMark/>
                      </w:tcPr>
                      <w:p w14:paraId="010A1833" w14:textId="2EEEE9DA" w:rsidR="008C0CFE" w:rsidRDefault="00D053DC" w:rsidP="001013D1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从事移动端开发</w:t>
                        </w:r>
                        <w:r w:rsidR="007616C9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年多</w:t>
                        </w:r>
                        <w:r w:rsidR="008C0CFE"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FE2578" w:rsidRPr="00FE2578"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  <w:t>有着多年创业经历，丰富的移动端开发经验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</w:p>
                      <w:p w14:paraId="644F8435" w14:textId="77777777" w:rsidR="005D6DF3" w:rsidRDefault="008C0CFE" w:rsidP="001013D1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 xml:space="preserve">精通Android开发 </w:t>
                        </w:r>
                        <w:r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</w:p>
                      <w:p w14:paraId="6136827D" w14:textId="393B0B0F" w:rsidR="00F641DF" w:rsidRDefault="00F641DF" w:rsidP="001013D1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 xml:space="preserve">掌握 ReactNative 开发模式并有上线APP </w:t>
                        </w:r>
                        <w:r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地址</w:t>
                        </w:r>
                        <w:r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  <w:t>:</w:t>
                        </w:r>
                        <w:r>
                          <w:t xml:space="preserve"> </w:t>
                        </w:r>
                        <w:r w:rsidRPr="00F641DF"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  <w:t>http://sj.qq.com/myapp/detail.htm?apkName=com.baojia.mebike</w:t>
                        </w:r>
                        <w:r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  <w:p w14:paraId="322E10F2" w14:textId="77777777" w:rsidR="00F641DF" w:rsidRDefault="008C0CFE" w:rsidP="001013D1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掌握</w:t>
                        </w:r>
                        <w:r w:rsidR="00AC4A7C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Apple swift语言开发iOS app</w:t>
                        </w:r>
                      </w:p>
                      <w:p w14:paraId="2E0FCB16" w14:textId="2C4CD687" w:rsidR="00C55E48" w:rsidRDefault="004B025E" w:rsidP="001013D1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个人职业</w:t>
                        </w:r>
                        <w:r w:rsidR="000939E1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是往技术方向发展。致力于成为</w:t>
                        </w:r>
                        <w:r w:rsidR="00741BDE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一名</w:t>
                        </w:r>
                        <w:r w:rsidR="000939E1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优秀的架构师</w:t>
                        </w:r>
                      </w:p>
                      <w:p w14:paraId="38A7B56D" w14:textId="0ECFF607" w:rsidR="0073270B" w:rsidRDefault="000D4E65" w:rsidP="00E16061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热情随和</w:t>
                        </w:r>
                        <w:r w:rsidR="00972A0B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E16061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具有进取精神和团队精神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  <w:r w:rsidR="0073270B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是一个综合能力较强的人。</w:t>
                        </w:r>
                      </w:p>
                    </w:tc>
                  </w:tr>
                </w:tbl>
                <w:p w14:paraId="1D3FB58E" w14:textId="77777777" w:rsidR="00726F0E" w:rsidRDefault="00726F0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26F0E" w14:paraId="2393ACE5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114BCA11" w14:textId="77777777" w:rsidR="00726F0E" w:rsidRDefault="000D4E65">
                  <w:pPr>
                    <w:spacing w:line="360" w:lineRule="atLeast"/>
                    <w:rPr>
                      <w:rFonts w:asciiTheme="minorEastAsia" w:eastAsiaTheme="minorEastAsia" w:hAnsiTheme="minorEastAsia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求职意向</w:t>
                  </w:r>
                </w:p>
              </w:tc>
            </w:tr>
            <w:tr w:rsidR="00726F0E" w14:paraId="2880012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1"/>
                    <w:gridCol w:w="9129"/>
                  </w:tblGrid>
                  <w:tr w:rsidR="00726F0E" w14:paraId="28D3DFF0" w14:textId="77777777" w:rsidTr="00D053DC">
                    <w:trPr>
                      <w:tblCellSpacing w:w="0" w:type="dxa"/>
                    </w:trPr>
                    <w:tc>
                      <w:tcPr>
                        <w:tcW w:w="1521" w:type="dxa"/>
                        <w:hideMark/>
                      </w:tcPr>
                      <w:p w14:paraId="35EFF12E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目标地点：</w:t>
                        </w:r>
                      </w:p>
                    </w:tc>
                    <w:tc>
                      <w:tcPr>
                        <w:tcW w:w="9129" w:type="dxa"/>
                        <w:hideMark/>
                      </w:tcPr>
                      <w:p w14:paraId="510430E0" w14:textId="2912A07E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 xml:space="preserve">北京  </w:t>
                        </w:r>
                      </w:p>
                    </w:tc>
                  </w:tr>
                  <w:tr w:rsidR="00726F0E" w14:paraId="37B03873" w14:textId="77777777" w:rsidTr="00D053DC">
                    <w:trPr>
                      <w:tblCellSpacing w:w="0" w:type="dxa"/>
                    </w:trPr>
                    <w:tc>
                      <w:tcPr>
                        <w:tcW w:w="1521" w:type="dxa"/>
                        <w:hideMark/>
                      </w:tcPr>
                      <w:p w14:paraId="6342B681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期望薪水：</w:t>
                        </w:r>
                      </w:p>
                    </w:tc>
                    <w:tc>
                      <w:tcPr>
                        <w:tcW w:w="9129" w:type="dxa"/>
                        <w:hideMark/>
                      </w:tcPr>
                      <w:p w14:paraId="1160552C" w14:textId="1433FC5B" w:rsidR="00726F0E" w:rsidRDefault="00714E4C" w:rsidP="00714E4C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面议</w:t>
                        </w:r>
                        <w:r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726F0E" w14:paraId="4C4E6A6C" w14:textId="77777777" w:rsidTr="00D053DC">
                    <w:trPr>
                      <w:tblCellSpacing w:w="0" w:type="dxa"/>
                    </w:trPr>
                    <w:tc>
                      <w:tcPr>
                        <w:tcW w:w="1521" w:type="dxa"/>
                        <w:hideMark/>
                      </w:tcPr>
                      <w:p w14:paraId="7E7267D8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目标职能：</w:t>
                        </w:r>
                      </w:p>
                    </w:tc>
                    <w:tc>
                      <w:tcPr>
                        <w:tcW w:w="9129" w:type="dxa"/>
                        <w:hideMark/>
                      </w:tcPr>
                      <w:p w14:paraId="0606C208" w14:textId="74277DCD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Android</w:t>
                        </w:r>
                        <w:r w:rsidR="00714E4C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高级工程师</w:t>
                        </w:r>
                      </w:p>
                    </w:tc>
                  </w:tr>
                </w:tbl>
                <w:p w14:paraId="77558FF1" w14:textId="77777777" w:rsidR="00726F0E" w:rsidRDefault="00726F0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26F0E" w14:paraId="5A8C0805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51B9A8C2" w14:textId="77777777" w:rsidR="00726F0E" w:rsidRDefault="000D4E65">
                  <w:pPr>
                    <w:spacing w:line="360" w:lineRule="atLeast"/>
                    <w:rPr>
                      <w:rFonts w:asciiTheme="minorEastAsia" w:eastAsiaTheme="minorEastAsia" w:hAnsiTheme="minorEastAsia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工作经验</w:t>
                  </w:r>
                </w:p>
              </w:tc>
            </w:tr>
            <w:tr w:rsidR="00726F0E" w14:paraId="062E2A9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5FA29CF" w14:textId="77777777" w:rsidR="00BF3B3B" w:rsidRDefault="00BF3B3B">
                  <w:pPr>
                    <w:spacing w:line="320" w:lineRule="atLeast"/>
                    <w:rPr>
                      <w:rFonts w:asciiTheme="minorEastAsia" w:eastAsiaTheme="minorEastAsia" w:hAnsiTheme="minorEastAsia"/>
                      <w:color w:val="000000"/>
                      <w:sz w:val="18"/>
                      <w:szCs w:val="18"/>
                    </w:rPr>
                  </w:pPr>
                </w:p>
                <w:p w14:paraId="68DCF6B7" w14:textId="51C5CD10" w:rsidR="00726F0E" w:rsidRDefault="005846BF">
                  <w:pPr>
                    <w:spacing w:line="320" w:lineRule="atLeast"/>
                    <w:rPr>
                      <w:rFonts w:asciiTheme="minorEastAsia" w:eastAsia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/>
                      <w:sz w:val="18"/>
                      <w:szCs w:val="18"/>
                    </w:rPr>
                    <w:t>2015/8-2017/3</w:t>
                  </w:r>
                  <w:r w:rsidR="000D4E65">
                    <w:rPr>
                      <w:rFonts w:asciiTheme="minorEastAsia" w:eastAsiaTheme="minorEastAsia" w:hAnsiTheme="minorEastAsia" w:hint="eastAsia"/>
                      <w:color w:val="000000"/>
                      <w:sz w:val="18"/>
                      <w:szCs w:val="18"/>
                    </w:rPr>
                    <w:t>: 枫格(北京)科技信息有限公司</w:t>
                  </w:r>
                  <w:r w:rsidR="00EA0328">
                    <w:rPr>
                      <w:rFonts w:asciiTheme="minorEastAsia" w:eastAsiaTheme="minorEastAsia" w:hAnsiTheme="minorEastAsia"/>
                      <w:color w:val="000000"/>
                      <w:sz w:val="18"/>
                      <w:szCs w:val="18"/>
                    </w:rPr>
                    <w:t xml:space="preserve"> </w:t>
                  </w:r>
                  <w:r w:rsidR="00C75190">
                    <w:rPr>
                      <w:rFonts w:asciiTheme="minorEastAsia" w:eastAsiaTheme="minorEastAsia" w:hAnsiTheme="minorEastAsia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 w:rsidR="00C75190">
                    <w:rPr>
                      <w:rFonts w:asciiTheme="minorEastAsia" w:eastAsiaTheme="minorEastAsia" w:hAnsiTheme="minorEastAsia"/>
                      <w:color w:val="000000"/>
                      <w:sz w:val="18"/>
                      <w:szCs w:val="18"/>
                    </w:rPr>
                    <w:t>(</w:t>
                  </w:r>
                  <w:r w:rsidR="00C75190">
                    <w:rPr>
                      <w:rFonts w:asciiTheme="minorEastAsia" w:eastAsiaTheme="minorEastAsia" w:hAnsiTheme="minorEastAsia" w:hint="eastAsia"/>
                      <w:color w:val="000000"/>
                      <w:sz w:val="18"/>
                      <w:szCs w:val="18"/>
                    </w:rPr>
                    <w:t>离职原因</w:t>
                  </w:r>
                  <w:r w:rsidR="00C75190">
                    <w:rPr>
                      <w:rFonts w:asciiTheme="minorEastAsia" w:eastAsiaTheme="minorEastAsia" w:hAnsiTheme="minorEastAsia"/>
                      <w:color w:val="000000"/>
                      <w:sz w:val="18"/>
                      <w:szCs w:val="18"/>
                    </w:rPr>
                    <w:t xml:space="preserve">: </w:t>
                  </w:r>
                  <w:r w:rsidR="00C75190">
                    <w:rPr>
                      <w:rFonts w:asciiTheme="minorEastAsia" w:eastAsiaTheme="minorEastAsia" w:hAnsiTheme="minorEastAsia" w:hint="eastAsia"/>
                      <w:color w:val="000000"/>
                      <w:sz w:val="18"/>
                      <w:szCs w:val="18"/>
                    </w:rPr>
                    <w:t>B轮融资失败</w:t>
                  </w:r>
                  <w:r w:rsidR="00C75190">
                    <w:rPr>
                      <w:rFonts w:asciiTheme="minorEastAsia" w:eastAsiaTheme="minorEastAsia" w:hAnsiTheme="minorEastAsia"/>
                      <w:color w:val="000000"/>
                      <w:sz w:val="18"/>
                      <w:szCs w:val="18"/>
                    </w:rPr>
                    <w:t>)</w:t>
                  </w:r>
                </w:p>
                <w:p w14:paraId="7FF1AE82" w14:textId="1889676F" w:rsidR="00726F0E" w:rsidRDefault="007E1BC6">
                  <w:pPr>
                    <w:spacing w:line="320" w:lineRule="atLeast"/>
                    <w:rPr>
                      <w:rFonts w:asciiTheme="minorEastAsia" w:eastAsia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/>
                      <w:sz w:val="18"/>
                      <w:szCs w:val="18"/>
                    </w:rPr>
                    <w:t>担任Android</w:t>
                  </w:r>
                  <w:r w:rsidR="000D4E65">
                    <w:rPr>
                      <w:rFonts w:asciiTheme="minorEastAsia" w:eastAsiaTheme="minorEastAsia" w:hAnsiTheme="minorEastAsia" w:hint="eastAsia"/>
                      <w:color w:val="000000"/>
                      <w:sz w:val="18"/>
                      <w:szCs w:val="18"/>
                    </w:rPr>
                    <w:t>高级技术经理一职,</w:t>
                  </w:r>
                  <w:r w:rsidR="004B139E">
                    <w:rPr>
                      <w:rFonts w:asciiTheme="minorEastAsia" w:eastAsiaTheme="minorEastAsia" w:hAnsiTheme="minorEastAsia" w:hint="eastAsia"/>
                      <w:color w:val="000000"/>
                      <w:sz w:val="18"/>
                      <w:szCs w:val="18"/>
                    </w:rPr>
                    <w:t>主</w:t>
                  </w:r>
                  <w:r w:rsidR="000D4E65">
                    <w:rPr>
                      <w:rFonts w:asciiTheme="minorEastAsia" w:eastAsiaTheme="minorEastAsia" w:hAnsiTheme="minorEastAsia" w:hint="eastAsia"/>
                      <w:color w:val="000000"/>
                      <w:sz w:val="18"/>
                      <w:szCs w:val="18"/>
                    </w:rPr>
                    <w:t>要负责大码美衣Android</w:t>
                  </w:r>
                  <w:r w:rsidR="00EA0328">
                    <w:rPr>
                      <w:rFonts w:asciiTheme="minorEastAsia" w:eastAsiaTheme="minorEastAsia" w:hAnsiTheme="minorEastAsia" w:hint="eastAsia"/>
                      <w:color w:val="000000"/>
                      <w:sz w:val="18"/>
                      <w:szCs w:val="18"/>
                    </w:rPr>
                    <w:t>端线上版本维护以及迭代更新</w:t>
                  </w:r>
                  <w:r w:rsidR="000D4E65">
                    <w:rPr>
                      <w:rFonts w:asciiTheme="minorEastAsia" w:eastAsiaTheme="minorEastAsia" w:hAnsiTheme="minorEastAsia" w:hint="eastAsia"/>
                      <w:color w:val="000000"/>
                      <w:sz w:val="18"/>
                      <w:szCs w:val="18"/>
                    </w:rPr>
                    <w:t>。组织对</w:t>
                  </w:r>
                  <w:r w:rsidR="00EA0328">
                    <w:rPr>
                      <w:rFonts w:asciiTheme="minorEastAsia" w:eastAsiaTheme="minorEastAsia" w:hAnsiTheme="minorEastAsia" w:hint="eastAsia"/>
                      <w:color w:val="000000"/>
                      <w:sz w:val="18"/>
                      <w:szCs w:val="18"/>
                    </w:rPr>
                    <w:t>android版本</w:t>
                  </w:r>
                  <w:r w:rsidR="000D4E65">
                    <w:rPr>
                      <w:rFonts w:asciiTheme="minorEastAsia" w:eastAsiaTheme="minorEastAsia" w:hAnsiTheme="minorEastAsia" w:hint="eastAsia"/>
                      <w:color w:val="000000"/>
                      <w:sz w:val="18"/>
                      <w:szCs w:val="18"/>
                    </w:rPr>
                    <w:t>进行重大优化重构 通过不断的优化迭代将线上bug率降低到万分之</w:t>
                  </w:r>
                  <w:r>
                    <w:rPr>
                      <w:rFonts w:asciiTheme="minorEastAsia" w:eastAsiaTheme="minorEastAsia" w:hAnsiTheme="minorEastAsia" w:hint="eastAsia"/>
                      <w:color w:val="000000"/>
                      <w:sz w:val="18"/>
                      <w:szCs w:val="18"/>
                    </w:rPr>
                    <w:t>2</w:t>
                  </w:r>
                  <w:r w:rsidR="000D4E65">
                    <w:rPr>
                      <w:rFonts w:asciiTheme="minorEastAsia" w:eastAsiaTheme="minorEastAsia" w:hAnsiTheme="minorEastAsia" w:hint="eastAsia"/>
                      <w:color w:val="000000"/>
                      <w:sz w:val="18"/>
                      <w:szCs w:val="18"/>
                    </w:rPr>
                    <w:t>左右。大码美衣APP 累积用户</w:t>
                  </w:r>
                  <w:r w:rsidR="00EA0328">
                    <w:rPr>
                      <w:rFonts w:asciiTheme="minorEastAsia" w:eastAsiaTheme="minorEastAsia" w:hAnsiTheme="minorEastAsia" w:hint="eastAsia"/>
                      <w:color w:val="000000"/>
                      <w:sz w:val="18"/>
                      <w:szCs w:val="18"/>
                    </w:rPr>
                    <w:t>36</w:t>
                  </w:r>
                  <w:r w:rsidR="000D4E65">
                    <w:rPr>
                      <w:rFonts w:asciiTheme="minorEastAsia" w:eastAsiaTheme="minorEastAsia" w:hAnsiTheme="minorEastAsia" w:hint="eastAsia"/>
                      <w:color w:val="000000"/>
                      <w:sz w:val="18"/>
                      <w:szCs w:val="18"/>
                    </w:rPr>
                    <w:t>0+万 日活最高达到</w:t>
                  </w:r>
                  <w:r w:rsidR="00EA0328">
                    <w:rPr>
                      <w:rFonts w:asciiTheme="minorEastAsia" w:eastAsiaTheme="minorEastAsia" w:hAnsiTheme="minorEastAsia" w:hint="eastAsia"/>
                      <w:color w:val="000000"/>
                      <w:sz w:val="18"/>
                      <w:szCs w:val="18"/>
                    </w:rPr>
                    <w:t>10</w:t>
                  </w:r>
                  <w:r w:rsidR="000D4E65">
                    <w:rPr>
                      <w:rFonts w:asciiTheme="minorEastAsia" w:eastAsiaTheme="minorEastAsia" w:hAnsiTheme="minorEastAsia" w:hint="eastAsia"/>
                      <w:color w:val="000000"/>
                      <w:sz w:val="18"/>
                      <w:szCs w:val="18"/>
                    </w:rPr>
                    <w:t>万。</w:t>
                  </w:r>
                </w:p>
                <w:p w14:paraId="031E8312" w14:textId="36C4803B" w:rsidR="007E1BC6" w:rsidRDefault="007E1BC6">
                  <w:pPr>
                    <w:spacing w:line="320" w:lineRule="atLeast"/>
                    <w:rPr>
                      <w:rFonts w:asciiTheme="minorEastAsia" w:eastAsia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/>
                      <w:sz w:val="18"/>
                      <w:szCs w:val="18"/>
                    </w:rPr>
                    <w:t>下载地址</w:t>
                  </w:r>
                  <w:r>
                    <w:rPr>
                      <w:rFonts w:asciiTheme="minorEastAsia" w:eastAsiaTheme="minorEastAsia" w:hAnsiTheme="minorEastAsia"/>
                      <w:color w:val="000000"/>
                      <w:sz w:val="18"/>
                      <w:szCs w:val="18"/>
                    </w:rPr>
                    <w:t>:</w:t>
                  </w:r>
                  <w:r>
                    <w:t xml:space="preserve"> </w:t>
                  </w:r>
                  <w:r w:rsidRPr="007E1BC6">
                    <w:rPr>
                      <w:rFonts w:asciiTheme="minorEastAsia" w:eastAsiaTheme="minorEastAsia" w:hAnsiTheme="minorEastAsia"/>
                      <w:color w:val="000000"/>
                      <w:sz w:val="18"/>
                      <w:szCs w:val="18"/>
                    </w:rPr>
                    <w:t>http://www.wandoujia.com/apps/com.fengger</w:t>
                  </w:r>
                </w:p>
                <w:p w14:paraId="219A5CCA" w14:textId="77777777" w:rsidR="006063C1" w:rsidRDefault="006063C1">
                  <w:pPr>
                    <w:spacing w:line="320" w:lineRule="atLeast"/>
                    <w:rPr>
                      <w:rFonts w:asciiTheme="minorEastAsia" w:eastAsiaTheme="minorEastAsia" w:hAnsiTheme="minorEastAsia"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50"/>
                  </w:tblGrid>
                  <w:tr w:rsidR="00726F0E" w14:paraId="1863321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1AEC25D" w14:textId="5EF3F3C8" w:rsidR="00726F0E" w:rsidRDefault="000D4E65" w:rsidP="00487D20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 xml:space="preserve">2013/8—2015/7：创业  </w:t>
                        </w:r>
                      </w:p>
                    </w:tc>
                  </w:tr>
                  <w:tr w:rsidR="00726F0E" w14:paraId="1257A55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</w:tcPr>
                      <w:p w14:paraId="3085810F" w14:textId="7950B11A" w:rsidR="00726F0E" w:rsidRDefault="00487D20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微云(武汉)网络科技有限公司</w:t>
                        </w:r>
                        <w:r w:rsidR="000E3018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  <w:r w:rsidR="000D4E65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拥有一直15人技术团队，技术涉及到 智能皮肤硬件软件结合 。室内导航定位，智能手环。 微蜜皮肤水分检测app ，华人太太论坛app。中行行行 即时通信app 股票资讯app。启动器app。全国幼儿园管理app ，惠明家园app。</w:t>
                        </w:r>
                      </w:p>
                      <w:p w14:paraId="0CB4FB16" w14:textId="77777777" w:rsidR="00726F0E" w:rsidRDefault="00726F0E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</w:p>
                      <w:p w14:paraId="16113E48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 xml:space="preserve">壹路听:车载背景音乐APP </w:t>
                        </w:r>
                      </w:p>
                      <w:p w14:paraId="2E8F07FB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壹路听项目从“天翼创投创新孵化大赛”超过200个创业团队中脱颖而出,获得天翼创投投资,研发“壹路听”——车载背景音乐APP,成为天翼创投投资的第一个由“外部团队”运营的产品。</w:t>
                        </w:r>
                      </w:p>
                      <w:p w14:paraId="4031E806" w14:textId="77777777" w:rsidR="00726F0E" w:rsidRDefault="00726F0E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</w:p>
                      <w:p w14:paraId="559EFEBA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香港赛马资讯APP</w:t>
                        </w:r>
                      </w:p>
                      <w:p w14:paraId="4F9F0986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在Google Pay 同类app中排名前三位。</w:t>
                        </w:r>
                      </w:p>
                      <w:p w14:paraId="489B8C06" w14:textId="27A73CC4" w:rsidR="00726F0E" w:rsidRDefault="00726F0E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bookmarkStart w:id="0" w:name="_GoBack"/>
                        <w:bookmarkEnd w:id="0"/>
                      </w:p>
                    </w:tc>
                  </w:tr>
                </w:tbl>
                <w:p w14:paraId="10F97A09" w14:textId="3B909243" w:rsidR="00726F0E" w:rsidRDefault="000D4E65">
                  <w:pPr>
                    <w:spacing w:line="320" w:lineRule="atLeast"/>
                    <w:rPr>
                      <w:rFonts w:asciiTheme="minorEastAsia" w:eastAsia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/>
                      <w:sz w:val="18"/>
                      <w:szCs w:val="18"/>
                    </w:rPr>
                    <w:t>东莞盛兰达电子科技有限公司 创始人之一</w:t>
                  </w:r>
                </w:p>
                <w:p w14:paraId="4DCB67E3" w14:textId="77777777" w:rsidR="00726F0E" w:rsidRDefault="000D4E65">
                  <w:pPr>
                    <w:spacing w:line="320" w:lineRule="atLeast"/>
                    <w:rPr>
                      <w:rFonts w:asciiTheme="minorEastAsia" w:eastAsia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/>
                      <w:sz w:val="18"/>
                      <w:szCs w:val="18"/>
                    </w:rPr>
                    <w:lastRenderedPageBreak/>
                    <w:t>公司主要从事android平板电脑 和外卖点餐系统研发。目前android平板电脑完成15.6寸开模 样品开发，具备成品生成能力和要求。点餐后台系统 平板点餐app 和收银app 完成研发 ，现已经投放餐厅使用。</w:t>
                  </w:r>
                </w:p>
                <w:p w14:paraId="0F5D4749" w14:textId="77777777" w:rsidR="00726F0E" w:rsidRDefault="00726F0E">
                  <w:pPr>
                    <w:spacing w:line="320" w:lineRule="atLeast"/>
                    <w:rPr>
                      <w:rFonts w:asciiTheme="minorEastAsia" w:eastAsiaTheme="minorEastAsia" w:hAnsiTheme="minorEastAsia"/>
                      <w:color w:val="000000"/>
                      <w:sz w:val="18"/>
                      <w:szCs w:val="18"/>
                    </w:rPr>
                  </w:pPr>
                </w:p>
                <w:p w14:paraId="08846A81" w14:textId="77777777" w:rsidR="00726F0E" w:rsidRDefault="00726F0E">
                  <w:pPr>
                    <w:spacing w:line="320" w:lineRule="atLeast"/>
                    <w:rPr>
                      <w:rFonts w:asciiTheme="minorEastAsia" w:eastAsiaTheme="minorEastAsia" w:hAnsiTheme="minorEastAsia"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47"/>
                    <w:gridCol w:w="8703"/>
                  </w:tblGrid>
                  <w:tr w:rsidR="00726F0E" w14:paraId="3E8224A6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5AF68611" w14:textId="47B6DB99" w:rsidR="00726F0E" w:rsidRDefault="000D4E65" w:rsidP="00C75190">
                        <w:pPr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2012/8—</w:t>
                        </w:r>
                        <w:r w:rsidR="00E23E83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2013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／</w:t>
                        </w:r>
                        <w:r w:rsidR="00E23E83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：安卓越(北京)科技有限公司（150-500人）</w:t>
                        </w:r>
                        <w:r w:rsidR="00C75190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离职原因</w:t>
                        </w:r>
                        <w:r w:rsidR="00C75190"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  <w:t xml:space="preserve">: </w:t>
                        </w:r>
                        <w:r w:rsidR="00C75190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公司融资失败</w:t>
                        </w:r>
                      </w:p>
                    </w:tc>
                  </w:tr>
                  <w:tr w:rsidR="00726F0E" w14:paraId="39D44CB1" w14:textId="77777777" w:rsidTr="00C75190">
                    <w:trPr>
                      <w:tblCellSpacing w:w="0" w:type="dxa"/>
                    </w:trPr>
                    <w:tc>
                      <w:tcPr>
                        <w:tcW w:w="1751" w:type="dxa"/>
                        <w:hideMark/>
                      </w:tcPr>
                      <w:p w14:paraId="21C4D26B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8899" w:type="dxa"/>
                        <w:hideMark/>
                      </w:tcPr>
                      <w:p w14:paraId="16C90BBF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计算机软件</w:t>
                        </w:r>
                      </w:p>
                    </w:tc>
                  </w:tr>
                  <w:tr w:rsidR="00726F0E" w14:paraId="29E171F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208F05E2" w14:textId="58811E0D" w:rsidR="00726F0E" w:rsidRDefault="007328A8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a"/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研发</w:t>
                        </w:r>
                        <w:r w:rsidR="000D4E65">
                          <w:rPr>
                            <w:rStyle w:val="aa"/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部</w:t>
                        </w:r>
                        <w:r w:rsidR="000D4E65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 w:rsidR="000D4E65">
                          <w:rPr>
                            <w:rStyle w:val="aa"/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技术经理</w:t>
                        </w:r>
                        <w:r w:rsidR="000D4E65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726F0E" w14:paraId="5C6102A9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48DCDEED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公司主要从事移动开发技术的培训和外包项目研发。自进入公司后参入鲁视传领航媒定制pad 和应用定制 项目包括 我要学画画 我要学跳舞 我要学唱歌 资源管理器 。手机中国 酷软汇market市场 手机谍报资讯客户端, 杀价帮IOS客户端 。万表网android客户端,中兴游戏中andorid客户端。大河新闻客户端 大河楼市客户端 大河汽车客户端 朗朗客户端 安卓越在线客户端 有道理财客户端 等等。</w:t>
                        </w:r>
                      </w:p>
                    </w:tc>
                  </w:tr>
                </w:tbl>
                <w:p w14:paraId="48297CE0" w14:textId="77777777" w:rsidR="00C75190" w:rsidRDefault="00C75190"/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14"/>
                    <w:gridCol w:w="8936"/>
                  </w:tblGrid>
                  <w:tr w:rsidR="00726F0E" w14:paraId="35E47BD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4B4BCC2B" w14:textId="52BA5B60" w:rsidR="00726F0E" w:rsidRDefault="00E23E83" w:rsidP="00663287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2011/1</w:t>
                        </w:r>
                        <w:r w:rsidR="000D4E65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—2012/8：上海耶客网络科技有限公司（150-500人）</w:t>
                        </w:r>
                      </w:p>
                    </w:tc>
                  </w:tr>
                  <w:tr w:rsidR="00726F0E" w14:paraId="23CEA80F" w14:textId="77777777" w:rsidTr="00663287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14:paraId="196FC85D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14:paraId="706668C8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计算机软件</w:t>
                        </w:r>
                      </w:p>
                    </w:tc>
                  </w:tr>
                  <w:tr w:rsidR="00726F0E" w14:paraId="32A57BC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4A121466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a"/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技术部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aa"/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软件工程师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726F0E" w14:paraId="2341CF2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7132B216" w14:textId="61D4BDA6" w:rsidR="00663287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公司主要为移动电子商务客户开发手机端的app应用商城,自进公司后参入的移动电子商务客户端有 乐峰 凡客for android phone 凡客 for android pad vjia客户端 vt 等项目</w:t>
                        </w:r>
                      </w:p>
                      <w:p w14:paraId="118B2CC9" w14:textId="3647E9CC" w:rsidR="00663287" w:rsidRDefault="00663287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离职原因</w:t>
                        </w:r>
                        <w:r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  <w:t xml:space="preserve">: 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北京公司迁回上海</w:t>
                        </w:r>
                      </w:p>
                    </w:tc>
                  </w:tr>
                </w:tbl>
                <w:p w14:paraId="2EB58EA5" w14:textId="77777777" w:rsidR="00726F0E" w:rsidRDefault="00726F0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26F0E" w14:paraId="27199E38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471C6348" w14:textId="77777777" w:rsidR="00726F0E" w:rsidRDefault="000D4E65">
                  <w:pPr>
                    <w:spacing w:line="360" w:lineRule="atLeast"/>
                    <w:rPr>
                      <w:rFonts w:asciiTheme="minorEastAsia" w:eastAsiaTheme="minorEastAsia" w:hAnsiTheme="minorEastAsia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cs="Arial" w:hint="eastAsia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教育经历</w:t>
                  </w:r>
                </w:p>
              </w:tc>
            </w:tr>
            <w:tr w:rsidR="00726F0E" w14:paraId="2EC6C3A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2"/>
                    <w:gridCol w:w="3299"/>
                    <w:gridCol w:w="3299"/>
                    <w:gridCol w:w="1350"/>
                  </w:tblGrid>
                  <w:tr w:rsidR="00726F0E" w14:paraId="1F62F40F" w14:textId="77777777" w:rsidTr="003915E1">
                    <w:trPr>
                      <w:tblCellSpacing w:w="0" w:type="dxa"/>
                    </w:trPr>
                    <w:tc>
                      <w:tcPr>
                        <w:tcW w:w="2700" w:type="dxa"/>
                        <w:hideMark/>
                      </w:tcPr>
                      <w:p w14:paraId="1CD794C0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 xml:space="preserve">2008/9 -- 2011/10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5724B64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湖北轻工职业技术学院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CC2F34C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计算机网络</w:t>
                        </w:r>
                      </w:p>
                    </w:tc>
                    <w:tc>
                      <w:tcPr>
                        <w:tcW w:w="1350" w:type="dxa"/>
                        <w:hideMark/>
                      </w:tcPr>
                      <w:p w14:paraId="3DFC9EC0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大专</w:t>
                        </w:r>
                      </w:p>
                    </w:tc>
                  </w:tr>
                  <w:tr w:rsidR="00726F0E" w14:paraId="6800A104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hideMark/>
                      </w:tcPr>
                      <w:p w14:paraId="3239A1CA" w14:textId="62C5009D" w:rsidR="00726F0E" w:rsidRDefault="000D4E65" w:rsidP="00BF3B3B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主修课程：计算机组成原理，服务器组成原理，通信系统原理，计算机英语，多媒体技术，c语言，java编程语言，网络综合布线系统，</w:t>
                        </w:r>
                      </w:p>
                    </w:tc>
                  </w:tr>
                </w:tbl>
                <w:p w14:paraId="7B2E0019" w14:textId="77777777" w:rsidR="00726F0E" w:rsidRDefault="00726F0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26F0E" w14:paraId="367FD886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00B8396E" w14:textId="77777777" w:rsidR="00726F0E" w:rsidRDefault="000D4E65">
                  <w:pPr>
                    <w:spacing w:line="360" w:lineRule="atLeast"/>
                    <w:rPr>
                      <w:rFonts w:asciiTheme="minorEastAsia" w:eastAsiaTheme="minorEastAsia" w:hAnsiTheme="minorEastAsia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IT技能</w:t>
                  </w:r>
                </w:p>
              </w:tc>
            </w:tr>
            <w:tr w:rsidR="00726F0E" w14:paraId="6C3C969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50"/>
                    <w:gridCol w:w="3550"/>
                    <w:gridCol w:w="3550"/>
                  </w:tblGrid>
                  <w:tr w:rsidR="00726F0E" w14:paraId="05DEEC83" w14:textId="77777777">
                    <w:trPr>
                      <w:tblCellSpacing w:w="0" w:type="dxa"/>
                    </w:trPr>
                    <w:tc>
                      <w:tcPr>
                        <w:tcW w:w="3300" w:type="dxa"/>
                        <w:hideMark/>
                      </w:tcPr>
                      <w:p w14:paraId="61A262EC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技能名称</w:t>
                        </w:r>
                      </w:p>
                      <w:p w14:paraId="2DB9DFA9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Android开发</w:t>
                        </w:r>
                      </w:p>
                      <w:p w14:paraId="4EC62DC3" w14:textId="5807749C" w:rsidR="00726F0E" w:rsidRDefault="00BF3B3B" w:rsidP="00BF3B3B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ReactNative</w:t>
                        </w:r>
                      </w:p>
                    </w:tc>
                    <w:tc>
                      <w:tcPr>
                        <w:tcW w:w="3300" w:type="dxa"/>
                        <w:hideMark/>
                      </w:tcPr>
                      <w:p w14:paraId="23D663BD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熟练程度</w:t>
                        </w:r>
                      </w:p>
                      <w:p w14:paraId="72BD1197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精通</w:t>
                        </w:r>
                      </w:p>
                      <w:p w14:paraId="5A58B614" w14:textId="64E4ED2C" w:rsidR="00F641DF" w:rsidRDefault="00BF3B3B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掌握</w:t>
                        </w:r>
                      </w:p>
                    </w:tc>
                    <w:tc>
                      <w:tcPr>
                        <w:tcW w:w="3300" w:type="dxa"/>
                        <w:hideMark/>
                      </w:tcPr>
                      <w:p w14:paraId="184E1095" w14:textId="77777777" w:rsidR="00726F0E" w:rsidRDefault="00726F0E">
                        <w:pPr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726F0E" w14:paraId="095BAC1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14:paraId="542422E6" w14:textId="77777777" w:rsidR="00726F0E" w:rsidRDefault="00726F0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26F0E" w14:paraId="78E87179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CE4F234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iOS swift 开发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162C6932" w14:textId="77777777" w:rsidR="00726F0E" w:rsidRDefault="000D4E65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color w:val="000000"/>
                            <w:sz w:val="18"/>
                            <w:szCs w:val="18"/>
                          </w:rPr>
                          <w:t>掌握</w:t>
                        </w:r>
                      </w:p>
                    </w:tc>
                    <w:tc>
                      <w:tcPr>
                        <w:tcW w:w="0" w:type="auto"/>
                      </w:tcPr>
                      <w:p w14:paraId="40CC4E66" w14:textId="77777777" w:rsidR="00726F0E" w:rsidRDefault="00726F0E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85627AC" w14:textId="77777777" w:rsidR="00726F0E" w:rsidRDefault="00726F0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6B695BDE" w14:textId="77777777" w:rsidR="00726F0E" w:rsidRDefault="00726F0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C83D4A" w14:textId="77777777" w:rsidR="000D4E65" w:rsidRDefault="000D4E65">
      <w:pPr>
        <w:rPr>
          <w:rFonts w:asciiTheme="minorEastAsia" w:eastAsiaTheme="minorEastAsia" w:hAnsiTheme="minorEastAsia"/>
        </w:rPr>
      </w:pPr>
    </w:p>
    <w:sectPr w:rsidR="000D4E65">
      <w:pgSz w:w="11906" w:h="16838"/>
      <w:pgMar w:top="1440" w:right="1800" w:bottom="1440" w:left="1800" w:header="851" w:footer="992" w:gutter="0"/>
      <w:cols w:space="425"/>
      <w:docGrid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4"/>
  <w:doNotDisplayPageBoundaries/>
  <w:bordersDoNotSurroundHeader/>
  <w:bordersDoNotSurroundFooter/>
  <w:attachedTemplate r:id="rId1"/>
  <w:defaultTabStop w:val="420"/>
  <w:noPunctuationKerning/>
  <w:characterSpacingControl w:val="doNotCompress"/>
  <w:noLineBreaksAfter w:lang="ja-JP" w:val="$([{£¥·‘“〈《「『【〔〖〝﹙﹛﹝＄（．［｛￡￥"/>
  <w:noLineBreaksBefore w:lang="ja-JP" w:val="!%),.:;&gt;?]}¢¨°·ˇˉ―‖’”…‰′″›℃∶、。〃〉》」』】〕〗〞︶︺︾﹀﹄﹚﹜﹞！＂％＇），．：；？］｀｜｝～￠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3CE"/>
    <w:rsid w:val="000939E1"/>
    <w:rsid w:val="000D4E65"/>
    <w:rsid w:val="000E3018"/>
    <w:rsid w:val="001013D1"/>
    <w:rsid w:val="00164978"/>
    <w:rsid w:val="00205E8F"/>
    <w:rsid w:val="00253F71"/>
    <w:rsid w:val="00280AAD"/>
    <w:rsid w:val="003915E1"/>
    <w:rsid w:val="00392C31"/>
    <w:rsid w:val="003A0ADC"/>
    <w:rsid w:val="003C208E"/>
    <w:rsid w:val="00487D20"/>
    <w:rsid w:val="004B025E"/>
    <w:rsid w:val="004B139E"/>
    <w:rsid w:val="00536AC2"/>
    <w:rsid w:val="005846BF"/>
    <w:rsid w:val="005D6DF3"/>
    <w:rsid w:val="006063C1"/>
    <w:rsid w:val="00663287"/>
    <w:rsid w:val="006E7662"/>
    <w:rsid w:val="00714E4C"/>
    <w:rsid w:val="00726F0E"/>
    <w:rsid w:val="0073270B"/>
    <w:rsid w:val="007328A8"/>
    <w:rsid w:val="00741BDE"/>
    <w:rsid w:val="007616C9"/>
    <w:rsid w:val="007E1BC6"/>
    <w:rsid w:val="008819A2"/>
    <w:rsid w:val="008B11CF"/>
    <w:rsid w:val="008C0CFE"/>
    <w:rsid w:val="00926228"/>
    <w:rsid w:val="00972A0B"/>
    <w:rsid w:val="009F025F"/>
    <w:rsid w:val="00AC4A7C"/>
    <w:rsid w:val="00AE78CF"/>
    <w:rsid w:val="00AF03CE"/>
    <w:rsid w:val="00B43776"/>
    <w:rsid w:val="00BB4638"/>
    <w:rsid w:val="00BF3B3B"/>
    <w:rsid w:val="00C03CB9"/>
    <w:rsid w:val="00C36870"/>
    <w:rsid w:val="00C55E48"/>
    <w:rsid w:val="00C75190"/>
    <w:rsid w:val="00C92670"/>
    <w:rsid w:val="00D053DC"/>
    <w:rsid w:val="00E028C8"/>
    <w:rsid w:val="00E16061"/>
    <w:rsid w:val="00E23E83"/>
    <w:rsid w:val="00E30FB7"/>
    <w:rsid w:val="00E41EB1"/>
    <w:rsid w:val="00EA0328"/>
    <w:rsid w:val="00F641DF"/>
    <w:rsid w:val="00F73B67"/>
    <w:rsid w:val="00FE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80631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00"/>
      <w:sz w:val="18"/>
      <w:szCs w:val="18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000000"/>
      <w:sz w:val="18"/>
      <w:szCs w:val="18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color w:val="000000"/>
      <w:sz w:val="18"/>
      <w:szCs w:val="18"/>
    </w:rPr>
  </w:style>
  <w:style w:type="paragraph" w:styleId="a6">
    <w:name w:val="header"/>
    <w:basedOn w:val="a"/>
    <w:link w:val="1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8">
    <w:name w:val="footer"/>
    <w:basedOn w:val="a"/>
    <w:link w:val="10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customStyle="1" w:styleId="split">
    <w:name w:val="split"/>
    <w:basedOn w:val="a"/>
    <w:uiPriority w:val="99"/>
    <w:semiHidden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font">
    <w:name w:val="font"/>
    <w:basedOn w:val="a"/>
    <w:uiPriority w:val="99"/>
    <w:semiHidden/>
    <w:pPr>
      <w:spacing w:before="100" w:beforeAutospacing="1" w:after="100" w:afterAutospacing="1"/>
    </w:pPr>
    <w:rPr>
      <w:color w:val="000000"/>
      <w:sz w:val="18"/>
      <w:szCs w:val="18"/>
    </w:rPr>
  </w:style>
  <w:style w:type="character" w:customStyle="1" w:styleId="1">
    <w:name w:val="页眉字符1"/>
    <w:basedOn w:val="a0"/>
    <w:link w:val="a6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character" w:customStyle="1" w:styleId="10">
    <w:name w:val="页脚字符1"/>
    <w:basedOn w:val="a0"/>
    <w:link w:val="a8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ab">
    <w:name w:val="Document Map"/>
    <w:basedOn w:val="a"/>
    <w:link w:val="ac"/>
    <w:uiPriority w:val="99"/>
    <w:semiHidden/>
    <w:unhideWhenUsed/>
    <w:rsid w:val="00487D20"/>
  </w:style>
  <w:style w:type="character" w:customStyle="1" w:styleId="ac">
    <w:name w:val="文档结构图字符"/>
    <w:basedOn w:val="a0"/>
    <w:link w:val="ab"/>
    <w:uiPriority w:val="99"/>
    <w:semiHidden/>
    <w:rsid w:val="00487D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271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DavikChen</dc:creator>
  <cp:keywords/>
  <dc:description/>
  <cp:lastModifiedBy>davikzongxiang@gmail.com</cp:lastModifiedBy>
  <cp:revision>89</cp:revision>
  <dcterms:created xsi:type="dcterms:W3CDTF">2017-02-12T01:39:00Z</dcterms:created>
  <dcterms:modified xsi:type="dcterms:W3CDTF">2017-07-06T10:09:00Z</dcterms:modified>
</cp:coreProperties>
</file>